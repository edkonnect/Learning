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DA" w:rsidRPr="00783320" w:rsidRDefault="00783320">
      <w:pPr>
        <w:rPr>
          <w:sz w:val="40"/>
          <w:szCs w:val="40"/>
        </w:rPr>
      </w:pPr>
      <w:r w:rsidRPr="00783320">
        <w:rPr>
          <w:b/>
          <w:noProof/>
          <w:sz w:val="40"/>
          <w:szCs w:val="40"/>
          <w:u w:val="single"/>
        </w:rPr>
        <w:t>Chapter 1.1</w:t>
      </w:r>
      <w:r w:rsidRPr="00783320">
        <w:rPr>
          <w:noProof/>
          <w:sz w:val="40"/>
          <w:szCs w:val="40"/>
          <w:u w:val="single"/>
        </w:rPr>
        <w:t xml:space="preserve"> </w:t>
      </w:r>
      <w:r w:rsidRPr="00783320">
        <w:rPr>
          <w:rFonts w:ascii="Helvetica-Condensed-Black" w:hAnsi="Helvetica-Condensed-Black" w:cs="Helvetica-Condensed-Black"/>
          <w:b/>
          <w:bCs/>
          <w:color w:val="000000" w:themeColor="text1"/>
          <w:sz w:val="32"/>
          <w:szCs w:val="32"/>
          <w:u w:val="single"/>
        </w:rPr>
        <w:t>Points, Lines, and Planes Homework</w:t>
      </w:r>
      <w:r w:rsidRPr="00783320">
        <w:rPr>
          <w:noProof/>
          <w:sz w:val="40"/>
          <w:szCs w:val="40"/>
        </w:rPr>
        <w:drawing>
          <wp:inline distT="0" distB="0" distL="0" distR="0">
            <wp:extent cx="4537075" cy="74561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745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4020820" cy="27609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53DA" w:rsidRPr="00783320" w:rsidSect="00AD413C">
      <w:headerReference w:type="default" r:id="rId8"/>
      <w:footerReference w:type="default" r:id="rId9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E04" w:rsidRDefault="00DD4E04" w:rsidP="00873BAB">
      <w:pPr>
        <w:spacing w:after="0" w:line="240" w:lineRule="auto"/>
      </w:pPr>
      <w:r>
        <w:separator/>
      </w:r>
    </w:p>
  </w:endnote>
  <w:endnote w:type="continuationSeparator" w:id="1">
    <w:p w:rsidR="00DD4E04" w:rsidRDefault="00DD4E04" w:rsidP="00873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Condensed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BAB" w:rsidRPr="00AD413C" w:rsidRDefault="00873BAB" w:rsidP="00873BAB">
    <w:pPr>
      <w:pStyle w:val="Footer"/>
      <w:tabs>
        <w:tab w:val="clear" w:pos="4680"/>
        <w:tab w:val="clear" w:pos="9360"/>
      </w:tabs>
      <w:jc w:val="center"/>
      <w:rPr>
        <w:rFonts w:ascii="Ebrima" w:hAnsi="Ebrima"/>
        <w:caps/>
        <w:noProof/>
        <w:color w:val="00B050"/>
        <w:sz w:val="14"/>
        <w:szCs w:val="14"/>
      </w:rPr>
    </w:pPr>
    <w:r w:rsidRPr="00AD413C">
      <w:rPr>
        <w:rFonts w:ascii="Ebrima" w:hAnsi="Ebrima"/>
        <w:caps/>
        <w:noProof/>
        <w:color w:val="00B050"/>
        <w:sz w:val="14"/>
        <w:szCs w:val="14"/>
      </w:rPr>
      <w:t xml:space="preserve">EdKonnect Academy, PO BOX 18, Shrewsbury, MA 01545 </w:t>
    </w:r>
    <w:r w:rsidR="00AD413C" w:rsidRPr="00AD413C">
      <w:rPr>
        <w:rFonts w:ascii="Ebrima" w:hAnsi="Ebrima"/>
        <w:caps/>
        <w:noProof/>
        <w:color w:val="00B050"/>
        <w:sz w:val="14"/>
        <w:szCs w:val="14"/>
      </w:rPr>
      <w:t xml:space="preserve">| </w:t>
    </w:r>
    <w:r w:rsidRPr="00AD413C">
      <w:rPr>
        <w:rFonts w:ascii="Ebrima" w:hAnsi="Ebrima"/>
        <w:caps/>
        <w:noProof/>
        <w:color w:val="00B050"/>
        <w:sz w:val="14"/>
        <w:szCs w:val="14"/>
      </w:rPr>
      <w:t xml:space="preserve">Phone(508) 444-8714 </w:t>
    </w:r>
    <w:r w:rsidR="00AD413C" w:rsidRPr="00AD413C">
      <w:rPr>
        <w:rFonts w:ascii="Ebrima" w:hAnsi="Ebrima"/>
        <w:caps/>
        <w:noProof/>
        <w:color w:val="00B050"/>
        <w:sz w:val="14"/>
        <w:szCs w:val="14"/>
      </w:rPr>
      <w:t xml:space="preserve">| </w:t>
    </w:r>
    <w:r w:rsidRPr="00AD413C">
      <w:rPr>
        <w:rFonts w:ascii="Ebrima" w:hAnsi="Ebrima"/>
        <w:caps/>
        <w:noProof/>
        <w:color w:val="00B050"/>
        <w:sz w:val="14"/>
        <w:szCs w:val="14"/>
      </w:rPr>
      <w:t>email:contact-us@edkonnect.com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E04" w:rsidRDefault="00DD4E04" w:rsidP="00873BAB">
      <w:pPr>
        <w:spacing w:after="0" w:line="240" w:lineRule="auto"/>
      </w:pPr>
      <w:r>
        <w:separator/>
      </w:r>
    </w:p>
  </w:footnote>
  <w:footnote w:type="continuationSeparator" w:id="1">
    <w:p w:rsidR="00DD4E04" w:rsidRDefault="00DD4E04" w:rsidP="00873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BAB" w:rsidRDefault="00873BAB">
    <w:pPr>
      <w:pStyle w:val="Header"/>
    </w:pPr>
    <w:r>
      <w:rPr>
        <w:noProof/>
      </w:rPr>
      <w:drawing>
        <wp:inline distT="0" distB="0" distL="0" distR="0">
          <wp:extent cx="960339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922" cy="599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ttachedTemplate r:id="rId1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2752E"/>
    <w:rsid w:val="00192043"/>
    <w:rsid w:val="00503EAC"/>
    <w:rsid w:val="00555E5E"/>
    <w:rsid w:val="005E533B"/>
    <w:rsid w:val="00783320"/>
    <w:rsid w:val="00823127"/>
    <w:rsid w:val="00873BAB"/>
    <w:rsid w:val="00892662"/>
    <w:rsid w:val="0092752E"/>
    <w:rsid w:val="009C53C6"/>
    <w:rsid w:val="00A76337"/>
    <w:rsid w:val="00AD413C"/>
    <w:rsid w:val="00AD4A4A"/>
    <w:rsid w:val="00AF53DA"/>
    <w:rsid w:val="00D03B8B"/>
    <w:rsid w:val="00D378AB"/>
    <w:rsid w:val="00DD4E04"/>
    <w:rsid w:val="00FF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BAB"/>
  </w:style>
  <w:style w:type="paragraph" w:styleId="Footer">
    <w:name w:val="footer"/>
    <w:basedOn w:val="Normal"/>
    <w:link w:val="FooterChar"/>
    <w:uiPriority w:val="99"/>
    <w:unhideWhenUsed/>
    <w:rsid w:val="00873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BAB"/>
  </w:style>
  <w:style w:type="character" w:styleId="PlaceholderText">
    <w:name w:val="Placeholder Text"/>
    <w:basedOn w:val="DefaultParagraphFont"/>
    <w:uiPriority w:val="99"/>
    <w:semiHidden/>
    <w:rsid w:val="00873B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C\Documents\Custom%20Office%20Templates\EdKonn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EdKonnect template.dotx</Template>
  <TotalTime>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Maya Balan</cp:lastModifiedBy>
  <cp:revision>2</cp:revision>
  <dcterms:created xsi:type="dcterms:W3CDTF">2021-07-31T19:12:00Z</dcterms:created>
  <dcterms:modified xsi:type="dcterms:W3CDTF">2021-07-31T19:12:00Z</dcterms:modified>
</cp:coreProperties>
</file>